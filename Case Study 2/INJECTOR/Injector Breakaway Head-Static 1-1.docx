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E7360C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196850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E7360C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Injector Breakaway Head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E7360C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Monday, March 17,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E7360C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:rsidR="00B77317" w:rsidRPr="006A441F" w:rsidRDefault="00E7360C" w:rsidP="00E7360C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E7360C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E7360C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3130566" w:history="1">
                        <w:r w:rsidR="00E7360C" w:rsidRPr="00054B22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E7360C">
                          <w:rPr>
                            <w:noProof/>
                            <w:webHidden/>
                          </w:rPr>
                          <w:tab/>
                        </w:r>
                        <w:r w:rsidR="00E7360C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7360C">
                          <w:rPr>
                            <w:noProof/>
                            <w:webHidden/>
                          </w:rPr>
                          <w:instrText xml:space="preserve"> PAGEREF _Toc193130566 \h </w:instrText>
                        </w:r>
                        <w:r w:rsidR="00E7360C">
                          <w:rPr>
                            <w:noProof/>
                            <w:webHidden/>
                          </w:rPr>
                        </w:r>
                        <w:r w:rsidR="00E7360C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E7360C">
                          <w:rPr>
                            <w:noProof/>
                            <w:webHidden/>
                          </w:rPr>
                          <w:t>1</w:t>
                        </w:r>
                        <w:r w:rsidR="00E7360C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7360C" w:rsidRDefault="00E7360C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0567" w:history="1">
                        <w:r w:rsidRPr="00054B22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_Toc193130567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7360C" w:rsidRDefault="00E7360C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0568" w:history="1">
                        <w:r w:rsidRPr="00054B22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_Toc193130568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7360C" w:rsidRDefault="00E7360C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0569" w:history="1">
                        <w:r w:rsidRPr="00054B22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_Toc193130569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7360C" w:rsidRDefault="00E7360C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0570" w:history="1">
                        <w:r w:rsidRPr="00054B22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_Toc193130570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7360C" w:rsidRDefault="00E7360C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0571" w:history="1">
                        <w:r w:rsidRPr="00054B22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_Toc193130571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7360C" w:rsidRDefault="00E7360C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0572" w:history="1">
                        <w:r w:rsidRPr="00054B22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_Toc193130572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7360C" w:rsidRDefault="00E7360C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0573" w:history="1">
                        <w:r w:rsidRPr="00054B22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_Toc193130573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7360C" w:rsidRDefault="00E7360C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0574" w:history="1">
                        <w:r w:rsidRPr="00054B22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_Toc193130574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7360C" w:rsidRDefault="00E7360C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0575" w:history="1">
                        <w:r w:rsidRPr="00054B22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_Toc193130575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7360C" w:rsidRDefault="00E7360C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0576" w:history="1">
                        <w:r w:rsidRPr="00054B22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_Toc193130576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7360C" w:rsidRDefault="00E7360C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0577" w:history="1">
                        <w:r w:rsidRPr="00054B22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_Toc193130577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7360C" w:rsidRDefault="00E7360C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0578" w:history="1">
                        <w:r w:rsidRPr="00054B22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_Toc193130578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7360C" w:rsidRDefault="00E7360C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0579" w:history="1">
                        <w:r w:rsidRPr="00054B22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_Toc193130579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7360C" w:rsidRDefault="00E7360C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0580" w:history="1">
                        <w:r w:rsidRPr="00054B22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_Toc193130580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7360C" w:rsidRDefault="00E7360C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0581" w:history="1">
                        <w:r w:rsidRPr="00054B22">
                          <w:rPr>
                            <w:rStyle w:val="Hyperlink"/>
                            <w:noProof/>
                          </w:rPr>
                          <w:t>Appendix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_Toc193130581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E7360C" w:rsidP="00C27B5D">
            <w:pPr>
              <w:pStyle w:val="Heading1"/>
              <w:outlineLvl w:val="0"/>
            </w:pPr>
            <w:bookmarkStart w:id="0" w:name="_Toc193130566"/>
            <w:r>
              <w:t>Description</w:t>
            </w:r>
            <w:bookmarkEnd w:id="0"/>
          </w:p>
          <w:p w:rsidR="00F448BC" w:rsidRPr="00E65D6E" w:rsidRDefault="00E7360C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E7360C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193130567"/>
            <w:r>
              <w:lastRenderedPageBreak/>
              <w:t>Assumptions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E7360C" w:rsidP="00FF408C">
            <w:pPr>
              <w:pStyle w:val="Heading1"/>
              <w:outlineLvl w:val="0"/>
            </w:pPr>
            <w:bookmarkStart w:id="5" w:name="_Toc193130568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E7360C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5349240" cy="3382645"/>
                              <wp:effectExtent l="0" t="0" r="3810" b="8255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3826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E7360C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Injector Breakaway Head</w:t>
                  </w:r>
                </w:p>
                <w:p w:rsidR="00C16188" w:rsidRDefault="00E7360C" w:rsidP="00E7360C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E7360C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E7360C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E7360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E7360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E7360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E7360C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Split Line2</w:t>
                  </w:r>
                </w:p>
                <w:p w:rsidR="004B3022" w:rsidRPr="0044448A" w:rsidRDefault="00E7360C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988060"/>
                        <wp:effectExtent l="0" t="0" r="0" b="254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8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E7360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7360C" w:rsidRDefault="00E7360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Mass:0.00223629 kg</w:t>
                  </w:r>
                </w:p>
                <w:p w:rsidR="00E7360C" w:rsidRDefault="00E7360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Volume:1.86358e-06 m^3</w:t>
                  </w:r>
                </w:p>
                <w:p w:rsidR="00E7360C" w:rsidRDefault="00E7360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Density:1,200 kg/m^3</w:t>
                  </w:r>
                </w:p>
                <w:p w:rsidR="00E7360C" w:rsidRDefault="00E7360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Weight:0.0219157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7360C" w:rsidRDefault="00E7360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D:\New Life\Learning SOLIDWORKS\Vertanux1 Simulations\Lab 2\INJECTOR\Injector Breakaway Head.SLDPRT</w:t>
                  </w:r>
                </w:p>
                <w:p w:rsidR="00C16188" w:rsidRPr="0044448A" w:rsidRDefault="00E7360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14 05:55:08 2017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:rsidTr="005E294F">
        <w:tc>
          <w:tcPr>
            <w:tcW w:w="11016" w:type="dxa"/>
          </w:tcPr>
          <w:p w:rsidR="00B35001" w:rsidRPr="00B35001" w:rsidRDefault="00E7360C" w:rsidP="00B35001">
            <w:pPr>
              <w:pStyle w:val="Heading1"/>
              <w:outlineLvl w:val="0"/>
            </w:pPr>
            <w:bookmarkStart w:id="6" w:name="_Toc193130569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50"/>
              <w:gridCol w:w="5288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E7360C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E7360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E7360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E7360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E7360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E7360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E7360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E7360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7360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E7360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7360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7360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7360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E7360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7360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E7360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7360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7360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(D:\New Life\Learning SOLIDWORKS\Vertanux1 Simulations\Lab 2\INJECTOR)</w:t>
                  </w:r>
                </w:p>
              </w:tc>
            </w:tr>
          </w:tbl>
          <w:p w:rsidR="005E294F" w:rsidRDefault="005E294F" w:rsidP="00A96F2C"/>
        </w:tc>
      </w:tr>
      <w:bookmarkEnd w:id="1"/>
      <w:bookmarkEnd w:id="2"/>
      <w:bookmarkEnd w:id="3"/>
    </w:tbl>
    <w:p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:rsidTr="00E80CD9">
        <w:tc>
          <w:tcPr>
            <w:tcW w:w="11016" w:type="dxa"/>
          </w:tcPr>
          <w:p w:rsidR="00F33129" w:rsidRPr="00B35001" w:rsidRDefault="00E7360C" w:rsidP="000A7C6B">
            <w:pPr>
              <w:pStyle w:val="Heading1"/>
              <w:outlineLvl w:val="0"/>
            </w:pPr>
            <w:bookmarkStart w:id="7" w:name="_Toc193130570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E7360C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E73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E7360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E7360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E7360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E7360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E7360C" w:rsidP="000A7C6B">
            <w:pPr>
              <w:pStyle w:val="Heading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193130571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E7360C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E7360C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E7360C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E7360C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1204595"/>
                        <wp:effectExtent l="0" t="0" r="635" b="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204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E7360C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E7360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Acrylic (Medium-high impact)</w:t>
                        </w:r>
                      </w:p>
                    </w:tc>
                  </w:tr>
                  <w:tr w:rsidR="00E7360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7360C" w:rsidRDefault="00E7360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7360C" w:rsidRDefault="00E7360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E7360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7360C" w:rsidRDefault="00E7360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7360C" w:rsidRDefault="00E7360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E7360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7360C" w:rsidRDefault="00E7360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7360C" w:rsidRDefault="00E7360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4.5e+07 N/m^2</w:t>
                        </w:r>
                      </w:p>
                    </w:tc>
                  </w:tr>
                  <w:tr w:rsidR="00E7360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7360C" w:rsidRDefault="00E7360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7360C" w:rsidRDefault="00E7360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7.3e+07 N/m^2</w:t>
                        </w:r>
                      </w:p>
                    </w:tc>
                  </w:tr>
                  <w:tr w:rsidR="00E7360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7360C" w:rsidRDefault="00E7360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7360C" w:rsidRDefault="00E7360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3e+09 N/m^2</w:t>
                        </w:r>
                      </w:p>
                    </w:tc>
                  </w:tr>
                  <w:tr w:rsidR="00E7360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7360C" w:rsidRDefault="00E7360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7360C" w:rsidRDefault="00E7360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0.35  </w:t>
                        </w:r>
                      </w:p>
                    </w:tc>
                  </w:tr>
                  <w:tr w:rsidR="00E7360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7360C" w:rsidRDefault="00E7360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7360C" w:rsidRDefault="00E7360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1,200 kg/m^3</w:t>
                        </w:r>
                      </w:p>
                    </w:tc>
                  </w:tr>
                  <w:tr w:rsidR="00E7360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7360C" w:rsidRDefault="00E7360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7360C" w:rsidRDefault="00E7360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8.9e+08 N/m^2</w:t>
                        </w:r>
                      </w:p>
                    </w:tc>
                  </w:tr>
                  <w:tr w:rsidR="00E7360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7360C" w:rsidRDefault="00E7360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7360C" w:rsidRDefault="00E7360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5.2e-05 /Kelvin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E73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1(Split Line2)(Injector Breakaway Head)</w:t>
                  </w:r>
                </w:p>
              </w:tc>
            </w:tr>
            <w:tr w:rsidR="00E80CD9" w:rsidRPr="000841BF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E80CD9" w:rsidRPr="000841BF" w:rsidRDefault="00E7360C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:rsidR="00E80CD9" w:rsidRDefault="00E80CD9" w:rsidP="000A7C6B"/>
        </w:tc>
      </w:tr>
      <w:bookmarkEnd w:id="8"/>
      <w:bookmarkEnd w:id="9"/>
      <w:bookmarkEnd w:id="10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E7360C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2" w:name="_Toc193130572"/>
            <w:r>
              <w:rPr>
                <w:rStyle w:val="Strong"/>
              </w:rPr>
              <w:lastRenderedPageBreak/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E7360C" w:rsidTr="000B11E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E7360C" w:rsidRPr="004E282D" w:rsidRDefault="00E7360C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E7360C" w:rsidRPr="004E282D" w:rsidRDefault="00E7360C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E7360C" w:rsidRPr="004E282D" w:rsidRDefault="00E7360C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E7360C" w:rsidTr="00DC36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E7360C" w:rsidRPr="00AD5FBA" w:rsidRDefault="00E7360C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E7360C" w:rsidRPr="006208CB" w:rsidRDefault="00E7360C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1120775"/>
                        <wp:effectExtent l="0" t="0" r="0" b="3175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120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E7360C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E7360C" w:rsidRPr="00BE6656" w:rsidRDefault="00E7360C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E7360C" w:rsidRPr="00154A1A" w:rsidRDefault="00E7360C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E7360C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E7360C" w:rsidRDefault="00E7360C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E7360C" w:rsidRDefault="00E7360C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E7360C" w:rsidRPr="004C6DEB" w:rsidRDefault="00E7360C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:rsidR="003F154A" w:rsidRPr="003F154A" w:rsidRDefault="00E7360C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E7360C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E7360C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E7360C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E7360C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E7360C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E7360C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E7360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-3.53961e-06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E7360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-1.41823e-07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Default="00E7360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3.24287e-06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E7360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4.80262e-06</w:t>
                        </w:r>
                      </w:p>
                    </w:tc>
                  </w:tr>
                  <w:tr w:rsidR="00935682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35682" w:rsidRDefault="00E7360C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E7360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E7360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E7360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35682" w:rsidRDefault="00E7360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E7360C" w:rsidTr="00CC39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E7360C" w:rsidRPr="004E282D" w:rsidRDefault="00E7360C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E7360C" w:rsidRPr="004E282D" w:rsidRDefault="00E7360C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E7360C" w:rsidRPr="004E282D" w:rsidRDefault="00E7360C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E7360C" w:rsidTr="00FE34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E7360C" w:rsidRPr="00F42DD1" w:rsidRDefault="00E7360C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E7360C" w:rsidRPr="006208CB" w:rsidRDefault="00E7360C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1206500"/>
                        <wp:effectExtent l="0" t="0" r="0" b="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206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E7360C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E7360C" w:rsidRPr="00BE6656" w:rsidRDefault="00E7360C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E7360C" w:rsidRPr="00B77EA3" w:rsidRDefault="00E7360C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E7360C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E7360C" w:rsidRDefault="00E7360C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E7360C" w:rsidRDefault="00E7360C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E7360C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E7360C" w:rsidRDefault="00E7360C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E7360C" w:rsidRDefault="00E7360C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20 lbf</w:t>
                        </w:r>
                      </w:p>
                    </w:tc>
                  </w:tr>
                </w:tbl>
                <w:p w:rsidR="00E7360C" w:rsidRDefault="00E7360C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:rsidTr="005B3D16">
        <w:tc>
          <w:tcPr>
            <w:tcW w:w="11016" w:type="dxa"/>
          </w:tcPr>
          <w:p w:rsidR="00132707" w:rsidRDefault="00132707" w:rsidP="000A7C6B">
            <w:pPr>
              <w:pStyle w:val="Heading1"/>
              <w:outlineLvl w:val="0"/>
            </w:pPr>
            <w:r>
              <w:br w:type="page"/>
            </w:r>
            <w:bookmarkStart w:id="13" w:name="_Toc193130573"/>
            <w:r w:rsidR="00E7360C">
              <w:t>Connector Definitions</w:t>
            </w:r>
            <w:bookmarkEnd w:id="13"/>
          </w:p>
          <w:p w:rsidR="00132707" w:rsidRDefault="00E7360C" w:rsidP="000A7C6B">
            <w:r>
              <w:t>No Data</w:t>
            </w:r>
          </w:p>
          <w:p w:rsidR="00EF37BF" w:rsidRPr="009C0A33" w:rsidRDefault="00EF37BF" w:rsidP="000A7C6B"/>
          <w:p w:rsidR="000F2729" w:rsidRDefault="000F2729" w:rsidP="000A7C6B"/>
          <w:p w:rsidR="00E12C21" w:rsidRDefault="00E12C21" w:rsidP="000A7C6B"/>
          <w:p w:rsidR="00132707" w:rsidRDefault="00132707" w:rsidP="000A7C6B"/>
        </w:tc>
      </w:tr>
    </w:tbl>
    <w:p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E7360C" w:rsidP="000A7C6B">
            <w:pPr>
              <w:pStyle w:val="Heading1"/>
              <w:outlineLvl w:val="0"/>
            </w:pPr>
            <w:bookmarkStart w:id="14" w:name="_Toc193130574"/>
            <w:r>
              <w:t>Interaction Information</w:t>
            </w:r>
            <w:bookmarkEnd w:id="14"/>
          </w:p>
          <w:p w:rsidR="00104BD8" w:rsidRDefault="00E7360C" w:rsidP="000A7C6B">
            <w:r>
              <w:t>No Data</w:t>
            </w:r>
          </w:p>
          <w:p w:rsidR="00104BD8" w:rsidRDefault="00104BD8" w:rsidP="000A7C6B">
            <w:pPr>
              <w:rPr>
                <w:rStyle w:val="A3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E7360C" w:rsidP="000A7C6B">
            <w:pPr>
              <w:pStyle w:val="Heading1"/>
              <w:outlineLvl w:val="0"/>
            </w:pPr>
            <w:bookmarkStart w:id="15" w:name="_Toc193130575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E7360C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E7360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E7360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E7360C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E7360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0.09694 in</w:t>
                  </w:r>
                </w:p>
              </w:tc>
            </w:tr>
            <w:tr w:rsidR="00E7360C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0.0153073 in</w:t>
                  </w:r>
                </w:p>
              </w:tc>
            </w:tr>
            <w:tr w:rsidR="00E7360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E7360C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E7360C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E7360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5835</w:t>
                  </w:r>
                </w:p>
              </w:tc>
            </w:tr>
            <w:tr w:rsidR="00E7360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3037</w:t>
                  </w:r>
                </w:p>
              </w:tc>
            </w:tr>
            <w:tr w:rsidR="00E7360C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28.176</w:t>
                  </w:r>
                </w:p>
              </w:tc>
            </w:tr>
            <w:tr w:rsidR="00E7360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92</w:t>
                  </w:r>
                </w:p>
              </w:tc>
            </w:tr>
            <w:tr w:rsidR="00E7360C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1.48</w:t>
                  </w:r>
                </w:p>
              </w:tc>
            </w:tr>
            <w:tr w:rsidR="00E7360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E7360C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00:00:06</w:t>
                  </w:r>
                </w:p>
              </w:tc>
            </w:tr>
            <w:tr w:rsidR="00E7360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7360C" w:rsidRDefault="00E7360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A61A59" w:rsidRPr="00F077CB" w:rsidRDefault="00A61A59" w:rsidP="000A7C6B"/>
        </w:tc>
      </w:tr>
    </w:tbl>
    <w:p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E7360C" w:rsidP="000A7C6B">
            <w:pPr>
              <w:pStyle w:val="Heading1"/>
              <w:outlineLvl w:val="0"/>
            </w:pPr>
            <w:bookmarkStart w:id="16" w:name="_Toc193130576"/>
            <w:r>
              <w:t>Sensor Details</w:t>
            </w:r>
            <w:bookmarkEnd w:id="16"/>
          </w:p>
          <w:p w:rsidR="002C53F9" w:rsidRPr="00F077CB" w:rsidRDefault="00E7360C" w:rsidP="000A7C6B">
            <w:r>
              <w:t>No Data</w:t>
            </w:r>
          </w:p>
        </w:tc>
      </w:tr>
    </w:tbl>
    <w:p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E7360C" w:rsidP="000A7C6B">
            <w:pPr>
              <w:pStyle w:val="Heading1"/>
              <w:outlineLvl w:val="0"/>
            </w:pPr>
            <w:bookmarkStart w:id="17" w:name="_Toc193130577"/>
            <w:r>
              <w:lastRenderedPageBreak/>
              <w:t>Resultant Forces</w:t>
            </w:r>
            <w:bookmarkEnd w:id="17"/>
          </w:p>
          <w:p w:rsidR="005F5B79" w:rsidRPr="000B04D4" w:rsidRDefault="00E7360C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E7360C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E7360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E7360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E7360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E7360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E7360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7360C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73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73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-3.53961e-06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73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-1.41823e-07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73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3.24287e-06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73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4.80261e-06</w:t>
                  </w:r>
                </w:p>
              </w:tc>
            </w:tr>
          </w:tbl>
          <w:p w:rsidR="005F5B79" w:rsidRPr="000B04D4" w:rsidRDefault="00E7360C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E7360C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E7360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E7360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E7360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E7360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E7360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7360C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73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73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73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73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73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5F5B79" w:rsidRDefault="005F5B79" w:rsidP="000A7C6B"/>
        </w:tc>
      </w:tr>
      <w:tr w:rsidR="005F5B79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C6072D" w:rsidRPr="000B04D4" w:rsidRDefault="00E7360C" w:rsidP="00C6072D">
            <w:pPr>
              <w:pStyle w:val="Heading2"/>
              <w:outlineLvl w:val="1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E7360C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E7360C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E7360C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E7360C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E7360C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E7360C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7360C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7360C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7360C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-9.97691e-06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7360C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-5.36704e-07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7360C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2.91504e-07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7360C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9.99559e-06</w:t>
                  </w:r>
                </w:p>
              </w:tc>
            </w:tr>
          </w:tbl>
          <w:p w:rsidR="00C6072D" w:rsidRPr="000B04D4" w:rsidRDefault="00E7360C" w:rsidP="00C6072D">
            <w:pPr>
              <w:pStyle w:val="Heading2"/>
              <w:outlineLvl w:val="1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E7360C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E7360C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E7360C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E7360C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E7360C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E7360C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7360C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7360C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7360C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7360C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7360C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7360C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:rsidR="005F5B79" w:rsidRDefault="005F5B79" w:rsidP="000A7C6B"/>
        </w:tc>
      </w:tr>
      <w:bookmarkEnd w:id="18"/>
      <w:bookmarkEnd w:id="19"/>
      <w:bookmarkEnd w:id="20"/>
    </w:tbl>
    <w:p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50542D" w:rsidRPr="00E7360C" w:rsidRDefault="00E7360C" w:rsidP="00E7360C">
            <w:pPr>
              <w:pStyle w:val="Heading1"/>
            </w:pPr>
            <w:bookmarkStart w:id="21" w:name="_Toc193130578"/>
            <w:r>
              <w:t>Beams</w:t>
            </w:r>
            <w:bookmarkEnd w:id="21"/>
          </w:p>
          <w:p w:rsidR="00EC2432" w:rsidRDefault="00E7360C" w:rsidP="000A7C6B">
            <w:r>
              <w:rPr>
                <w:sz w:val="24"/>
                <w:szCs w:val="24"/>
              </w:rPr>
              <w:t>No Data</w:t>
            </w:r>
          </w:p>
        </w:tc>
      </w:tr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E7360C" w:rsidP="000A7C6B">
            <w:pPr>
              <w:pStyle w:val="Heading1"/>
              <w:outlineLvl w:val="0"/>
            </w:pPr>
            <w:bookmarkStart w:id="22" w:name="_Toc243733152"/>
            <w:bookmarkStart w:id="23" w:name="_Toc245020120"/>
            <w:bookmarkStart w:id="24" w:name="_Toc245020152"/>
            <w:bookmarkStart w:id="25" w:name="_Toc193130579"/>
            <w:r>
              <w:lastRenderedPageBreak/>
              <w:t>Study Results</w:t>
            </w:r>
            <w:bookmarkEnd w:id="25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395"/>
              <w:gridCol w:w="2963"/>
              <w:gridCol w:w="2356"/>
              <w:gridCol w:w="2824"/>
            </w:tblGrid>
            <w:tr w:rsidR="00E7360C" w:rsidTr="001870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7360C" w:rsidRDefault="00E7360C" w:rsidP="00E7360C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7360C" w:rsidRDefault="00E7360C" w:rsidP="00E73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7360C" w:rsidRDefault="00E7360C" w:rsidP="00E73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E7360C" w:rsidRDefault="00E7360C" w:rsidP="00E73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7360C" w:rsidTr="001870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7360C" w:rsidRPr="004D2956" w:rsidRDefault="00E7360C" w:rsidP="00E7360C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7360C" w:rsidRPr="004D2956" w:rsidRDefault="00E7360C" w:rsidP="00E73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7360C" w:rsidRDefault="00E7360C" w:rsidP="00E73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1.669e-02N/m^2</w:t>
                  </w:r>
                </w:p>
                <w:p w:rsidR="00E7360C" w:rsidRPr="004D2956" w:rsidRDefault="00E7360C" w:rsidP="00E73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3893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7360C" w:rsidRDefault="00E7360C" w:rsidP="00E73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2.983e+08N/m^2</w:t>
                  </w:r>
                </w:p>
                <w:p w:rsidR="00E7360C" w:rsidRPr="004D2956" w:rsidRDefault="00E7360C" w:rsidP="00E73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5510</w:t>
                  </w:r>
                </w:p>
              </w:tc>
            </w:tr>
            <w:tr w:rsidR="00E7360C" w:rsidTr="0018709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7360C" w:rsidRDefault="00E7360C" w:rsidP="00E7360C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503295"/>
                        <wp:effectExtent l="0" t="0" r="0" b="1905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03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7360C" w:rsidRPr="004D2956" w:rsidRDefault="00E7360C" w:rsidP="00E7360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Injector Breakaway Head-Static 1-Stress-Stress1</w:t>
                  </w:r>
                </w:p>
              </w:tc>
            </w:tr>
          </w:tbl>
          <w:p w:rsidR="00E7360C" w:rsidRDefault="00E7360C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3235"/>
              <w:gridCol w:w="2499"/>
              <w:gridCol w:w="2104"/>
            </w:tblGrid>
            <w:tr w:rsidR="00E7360C" w:rsidTr="001870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7360C" w:rsidRDefault="00E7360C" w:rsidP="00E7360C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7360C" w:rsidRDefault="00E7360C" w:rsidP="00E73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7360C" w:rsidRDefault="00E7360C" w:rsidP="00E73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E7360C" w:rsidRDefault="00E7360C" w:rsidP="00E73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7360C" w:rsidTr="001870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7360C" w:rsidRPr="004D2956" w:rsidRDefault="00E7360C" w:rsidP="00E7360C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7360C" w:rsidRPr="004D2956" w:rsidRDefault="00E7360C" w:rsidP="00E73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7360C" w:rsidRDefault="00E7360C" w:rsidP="00E73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:rsidR="00E7360C" w:rsidRPr="004D2956" w:rsidRDefault="00E7360C" w:rsidP="00E73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7360C" w:rsidRDefault="00E7360C" w:rsidP="00E73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2.974e-01mm</w:t>
                  </w:r>
                </w:p>
                <w:p w:rsidR="00E7360C" w:rsidRPr="004D2956" w:rsidRDefault="00E7360C" w:rsidP="00E73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97</w:t>
                  </w:r>
                </w:p>
              </w:tc>
            </w:tr>
            <w:tr w:rsidR="00E7360C" w:rsidTr="0018709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7360C" w:rsidRDefault="00E7360C" w:rsidP="00E7360C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503295"/>
                        <wp:effectExtent l="0" t="0" r="0" b="1905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03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7360C" w:rsidRPr="004D2956" w:rsidRDefault="00E7360C" w:rsidP="00E7360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Injector Breakaway Head-Static 1-Displacement-Displacement1</w:t>
                  </w:r>
                </w:p>
              </w:tc>
            </w:tr>
          </w:tbl>
          <w:p w:rsidR="00E7360C" w:rsidRDefault="00E7360C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E7360C" w:rsidTr="001870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7360C" w:rsidRDefault="00E7360C" w:rsidP="00E7360C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7360C" w:rsidRDefault="00E7360C" w:rsidP="00E73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7360C" w:rsidRDefault="00E7360C" w:rsidP="00E73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E7360C" w:rsidRDefault="00E7360C" w:rsidP="00E73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7360C" w:rsidTr="001870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7360C" w:rsidRPr="004D2956" w:rsidRDefault="00E7360C" w:rsidP="00E7360C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7360C" w:rsidRPr="004D2956" w:rsidRDefault="00E7360C" w:rsidP="00E73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7360C" w:rsidRDefault="00E7360C" w:rsidP="00E73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9.337e-12</w:t>
                  </w:r>
                </w:p>
                <w:p w:rsidR="00E7360C" w:rsidRPr="004D2956" w:rsidRDefault="00E7360C" w:rsidP="00E73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2070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7360C" w:rsidRDefault="00E7360C" w:rsidP="00E73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7.249e-02</w:t>
                  </w:r>
                </w:p>
                <w:p w:rsidR="00E7360C" w:rsidRPr="004D2956" w:rsidRDefault="00E7360C" w:rsidP="00E73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1868</w:t>
                  </w:r>
                </w:p>
              </w:tc>
            </w:tr>
            <w:tr w:rsidR="00E7360C" w:rsidTr="0018709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7360C" w:rsidRDefault="00E7360C" w:rsidP="00E7360C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503295"/>
                        <wp:effectExtent l="0" t="0" r="0" b="1905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03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7360C" w:rsidRPr="004D2956" w:rsidRDefault="00E7360C" w:rsidP="00E7360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Injector Breakaway Head-Static 1-Strain-Strain1</w:t>
                  </w:r>
                </w:p>
              </w:tc>
            </w:tr>
          </w:tbl>
          <w:p w:rsidR="00E7360C" w:rsidRDefault="00E7360C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2"/>
              <w:gridCol w:w="3307"/>
              <w:gridCol w:w="2306"/>
              <w:gridCol w:w="2453"/>
            </w:tblGrid>
            <w:tr w:rsidR="00E7360C" w:rsidTr="001870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7360C" w:rsidRDefault="00E7360C" w:rsidP="00E7360C">
                  <w:r>
                    <w:lastRenderedPageBreak/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7360C" w:rsidRDefault="00E7360C" w:rsidP="00E73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7360C" w:rsidRDefault="00E7360C" w:rsidP="00E73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E7360C" w:rsidRDefault="00E7360C" w:rsidP="00E73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7360C" w:rsidTr="001870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7360C" w:rsidRPr="004D2956" w:rsidRDefault="00E7360C" w:rsidP="00E7360C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7360C" w:rsidRPr="004D2956" w:rsidRDefault="00E7360C" w:rsidP="00E73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Automatic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7360C" w:rsidRDefault="00E7360C" w:rsidP="00E73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1.509e-01</w:t>
                  </w:r>
                </w:p>
                <w:p w:rsidR="00E7360C" w:rsidRPr="004D2956" w:rsidRDefault="00E7360C" w:rsidP="00E73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5510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7360C" w:rsidRDefault="00E7360C" w:rsidP="00E73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1.000e+00</w:t>
                  </w:r>
                </w:p>
                <w:p w:rsidR="00E7360C" w:rsidRPr="004D2956" w:rsidRDefault="00E7360C" w:rsidP="00E73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</w:tr>
            <w:tr w:rsidR="00E7360C" w:rsidTr="0018709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7360C" w:rsidRDefault="00E7360C" w:rsidP="00E7360C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503295"/>
                        <wp:effectExtent l="0" t="0" r="0" b="1905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03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7360C" w:rsidRPr="004D2956" w:rsidRDefault="00E7360C" w:rsidP="00E7360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Injector Breakaway Head-Static 1-Factor of Safety-Factor of Safety1</w:t>
                  </w:r>
                </w:p>
              </w:tc>
            </w:tr>
          </w:tbl>
          <w:p w:rsidR="00E7360C" w:rsidRPr="000B04D4" w:rsidRDefault="00E7360C" w:rsidP="000A7C6B"/>
          <w:bookmarkEnd w:id="22"/>
          <w:bookmarkEnd w:id="23"/>
          <w:bookmarkEnd w:id="24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E7360C" w:rsidP="00E7360C">
            <w:pPr>
              <w:pStyle w:val="Heading1"/>
            </w:pPr>
            <w:bookmarkStart w:id="26" w:name="_Toc193130580"/>
            <w:r>
              <w:t>Conclusion</w:t>
            </w:r>
            <w:bookmarkEnd w:id="26"/>
          </w:p>
        </w:tc>
      </w:tr>
    </w:tbl>
    <w:p w:rsidR="00112287" w:rsidRDefault="001122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112287" w:rsidTr="000A7C6B">
        <w:tc>
          <w:tcPr>
            <w:tcW w:w="11016" w:type="dxa"/>
          </w:tcPr>
          <w:p w:rsidR="00112287" w:rsidRDefault="00E7360C" w:rsidP="00E7360C">
            <w:pPr>
              <w:pStyle w:val="Heading1"/>
            </w:pPr>
            <w:bookmarkStart w:id="27" w:name="_Toc193130581"/>
            <w:r>
              <w:t>Appendix</w:t>
            </w:r>
            <w:bookmarkEnd w:id="27"/>
          </w:p>
        </w:tc>
      </w:tr>
    </w:tbl>
    <w:p w:rsidR="00AC3438" w:rsidRPr="00AC3438" w:rsidRDefault="00AC3438" w:rsidP="00FE0924">
      <w:bookmarkStart w:id="28" w:name="_GoBack"/>
      <w:bookmarkEnd w:id="28"/>
    </w:p>
    <w:sectPr w:rsidR="00AC3438" w:rsidRPr="00AC3438" w:rsidSect="00E7360C">
      <w:footerReference w:type="default" r:id="rId17"/>
      <w:foot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60C" w:rsidRDefault="00E7360C" w:rsidP="00F25CD7">
      <w:pPr>
        <w:spacing w:after="0" w:line="240" w:lineRule="auto"/>
      </w:pPr>
      <w:r>
        <w:separator/>
      </w:r>
    </w:p>
  </w:endnote>
  <w:endnote w:type="continuationSeparator" w:id="0">
    <w:p w:rsidR="00E7360C" w:rsidRDefault="00E7360C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E7360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E7360C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Injector Breakaway Head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7360C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E7360C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E7360C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Injector Breakaway Head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7360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60C" w:rsidRDefault="00E7360C" w:rsidP="00F25CD7">
      <w:pPr>
        <w:spacing w:after="0" w:line="240" w:lineRule="auto"/>
      </w:pPr>
      <w:r>
        <w:separator/>
      </w:r>
    </w:p>
  </w:footnote>
  <w:footnote w:type="continuationSeparator" w:id="0">
    <w:p w:rsidR="00E7360C" w:rsidRDefault="00E7360C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0C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60C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8D46"/>
  <w15:docId w15:val="{06EEFCFE-72D7-41DA-B30C-94E2409C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F63F3-FCFA-4A06-8713-E9113BEA6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10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Ashar Ahmed Javed</dc:creator>
  <cp:lastModifiedBy>Ashar Ahmed Javed</cp:lastModifiedBy>
  <cp:revision>1</cp:revision>
  <dcterms:created xsi:type="dcterms:W3CDTF">2025-03-17T14:01:00Z</dcterms:created>
  <dcterms:modified xsi:type="dcterms:W3CDTF">2025-03-17T14:02:00Z</dcterms:modified>
</cp:coreProperties>
</file>