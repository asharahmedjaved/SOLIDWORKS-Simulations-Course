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256F79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17065"/>
                  <wp:effectExtent l="0" t="0" r="0" b="698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256F79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Needle (1)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256F79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March 17,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256F79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256F79" w:rsidP="00256F79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256F79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256F79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3138253" w:history="1">
                        <w:r w:rsidR="00256F79" w:rsidRPr="0022635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256F79">
                          <w:rPr>
                            <w:noProof/>
                            <w:webHidden/>
                          </w:rPr>
                          <w:tab/>
                        </w:r>
                        <w:r w:rsidR="00256F7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56F79">
                          <w:rPr>
                            <w:noProof/>
                            <w:webHidden/>
                          </w:rPr>
                          <w:instrText xml:space="preserve"> PAGEREF _Toc193138253 \h </w:instrText>
                        </w:r>
                        <w:r w:rsidR="00256F79">
                          <w:rPr>
                            <w:noProof/>
                            <w:webHidden/>
                          </w:rPr>
                        </w:r>
                        <w:r w:rsidR="00256F7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56F79">
                          <w:rPr>
                            <w:noProof/>
                            <w:webHidden/>
                          </w:rPr>
                          <w:t>1</w:t>
                        </w:r>
                        <w:r w:rsidR="00256F7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54" w:history="1">
                        <w:r w:rsidRPr="0022635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55" w:history="1">
                        <w:r w:rsidRPr="0022635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56" w:history="1">
                        <w:r w:rsidRPr="0022635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57" w:history="1">
                        <w:r w:rsidRPr="00226359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58" w:history="1">
                        <w:r w:rsidRPr="0022635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59" w:history="1">
                        <w:r w:rsidRPr="0022635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0" w:history="1">
                        <w:r w:rsidRPr="0022635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1" w:history="1">
                        <w:r w:rsidRPr="00226359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2" w:history="1">
                        <w:r w:rsidRPr="0022635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3" w:history="1">
                        <w:r w:rsidRPr="0022635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4" w:history="1">
                        <w:r w:rsidRPr="0022635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5" w:history="1">
                        <w:r w:rsidRPr="00226359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6" w:history="1">
                        <w:r w:rsidRPr="0022635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56F79" w:rsidRDefault="00256F79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8267" w:history="1">
                        <w:r w:rsidRPr="0022635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_Toc193138267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256F79" w:rsidP="00C27B5D">
            <w:pPr>
              <w:pStyle w:val="Heading1"/>
              <w:outlineLvl w:val="0"/>
            </w:pPr>
            <w:bookmarkStart w:id="0" w:name="_Toc193138253"/>
            <w:r>
              <w:t>Description</w:t>
            </w:r>
            <w:bookmarkEnd w:id="0"/>
          </w:p>
          <w:p w:rsidR="00F448BC" w:rsidRPr="00E65D6E" w:rsidRDefault="00256F79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256F79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93138254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256F79" w:rsidP="00FF408C">
            <w:pPr>
              <w:pStyle w:val="Heading1"/>
              <w:outlineLvl w:val="0"/>
            </w:pPr>
            <w:bookmarkStart w:id="5" w:name="_Toc193138255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256F79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274060"/>
                              <wp:effectExtent l="0" t="0" r="3810" b="254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2740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256F79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Needle (1)</w:t>
                  </w:r>
                </w:p>
                <w:p w:rsidR="00C16188" w:rsidRDefault="00256F79" w:rsidP="00256F79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256F79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F79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256F79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Cut-Extrude3</w:t>
                  </w:r>
                </w:p>
                <w:p w:rsidR="004B3022" w:rsidRPr="0044448A" w:rsidRDefault="00256F79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5631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56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F79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Mass:0.000190148 kg</w:t>
                  </w:r>
                </w:p>
                <w:p w:rsidR="00256F79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Volume:1.34857e-07 m^3</w:t>
                  </w:r>
                </w:p>
                <w:p w:rsidR="00256F79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Density:1,410 kg/m^3</w:t>
                  </w:r>
                </w:p>
                <w:p w:rsidR="00256F79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Weight:0.00186345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F79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D:\New Life\Learning SOLIDWORKS\Vertanux1 Simulations\Lab 3\Needle (1).SLDPRT</w:t>
                  </w:r>
                </w:p>
                <w:p w:rsidR="00C16188" w:rsidRPr="0044448A" w:rsidRDefault="00256F7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17 21:09:42 2025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:rsidTr="005E294F">
        <w:tc>
          <w:tcPr>
            <w:tcW w:w="11016" w:type="dxa"/>
          </w:tcPr>
          <w:p w:rsidR="00B35001" w:rsidRPr="00B35001" w:rsidRDefault="00256F79" w:rsidP="00B35001">
            <w:pPr>
              <w:pStyle w:val="Heading1"/>
              <w:outlineLvl w:val="0"/>
            </w:pPr>
            <w:bookmarkStart w:id="6" w:name="_Toc19313825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0"/>
              <w:gridCol w:w="5288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56F79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(D:\New Life\Learning SOLIDWORKS\Vertanux1 Simulations\Lab 3)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:rsidTr="00E80CD9">
        <w:tc>
          <w:tcPr>
            <w:tcW w:w="11016" w:type="dxa"/>
          </w:tcPr>
          <w:p w:rsidR="00F33129" w:rsidRPr="00B35001" w:rsidRDefault="00256F79" w:rsidP="000A7C6B">
            <w:pPr>
              <w:pStyle w:val="Heading1"/>
              <w:outlineLvl w:val="0"/>
            </w:pPr>
            <w:bookmarkStart w:id="7" w:name="_Toc19313825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56F79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56F79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56F7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256F79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93138258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56F7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56F7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56F7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256F7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16586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65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Delrin 2700 NC010, Low Viscosity Acetal Copolymer (SS)</w:t>
                        </w:r>
                      </w:p>
                    </w:tc>
                  </w:tr>
                  <w:tr w:rsidR="00256F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56F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256F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6.3e+07 N/m^2</w:t>
                        </w:r>
                      </w:p>
                    </w:tc>
                  </w:tr>
                  <w:tr w:rsidR="00256F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4.07e+07 N/m^2</w:t>
                        </w:r>
                      </w:p>
                    </w:tc>
                  </w:tr>
                  <w:tr w:rsidR="00256F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2.9e+09 N/m^2</w:t>
                        </w:r>
                      </w:p>
                    </w:tc>
                  </w:tr>
                  <w:tr w:rsidR="00256F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  </w:t>
                        </w:r>
                      </w:p>
                    </w:tc>
                  </w:tr>
                  <w:tr w:rsidR="00256F7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56F79" w:rsidRDefault="00256F7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1,410 kg/m^3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1(Cut-Extrude3)(Needle (1))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256F7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256F79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193138259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56F79" w:rsidTr="005B3F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56F79" w:rsidRPr="004E282D" w:rsidRDefault="00256F7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56F79" w:rsidRPr="004E282D" w:rsidRDefault="00256F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56F79" w:rsidRPr="004E282D" w:rsidRDefault="00256F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256F79" w:rsidTr="00C275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256F79" w:rsidRPr="00AD5FBA" w:rsidRDefault="00256F7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256F79" w:rsidRPr="006208CB" w:rsidRDefault="00256F7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084580"/>
                        <wp:effectExtent l="0" t="0" r="0" b="127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84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56F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56F79" w:rsidRPr="00BE6656" w:rsidRDefault="00256F79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56F79" w:rsidRPr="00154A1A" w:rsidRDefault="00256F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256F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56F79" w:rsidRDefault="00256F7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56F79" w:rsidRDefault="00256F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256F79" w:rsidRPr="004C6DEB" w:rsidRDefault="00256F79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256F79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56F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56F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56F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56F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56F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256F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5.72605e-05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44.4855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-0.00140448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44.4855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256F7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256F7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256F79" w:rsidTr="006942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56F79" w:rsidRPr="004E282D" w:rsidRDefault="00256F7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56F79" w:rsidRPr="004E282D" w:rsidRDefault="00256F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256F79" w:rsidRPr="004E282D" w:rsidRDefault="00256F7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256F79" w:rsidTr="009C666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256F79" w:rsidRPr="00F42DD1" w:rsidRDefault="00256F7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256F79" w:rsidRPr="006208CB" w:rsidRDefault="00256F7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16776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67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56F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56F79" w:rsidRPr="00BE6656" w:rsidRDefault="00256F79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56F79" w:rsidRPr="00B77EA3" w:rsidRDefault="00256F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1 Solid Body (s)</w:t>
                        </w:r>
                      </w:p>
                    </w:tc>
                  </w:tr>
                  <w:tr w:rsidR="00256F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56F79" w:rsidRDefault="00256F7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56F79" w:rsidRDefault="00256F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256F79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56F79" w:rsidRDefault="00256F7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56F79" w:rsidRDefault="00256F7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10 lbf</w:t>
                        </w:r>
                      </w:p>
                    </w:tc>
                  </w:tr>
                </w:tbl>
                <w:p w:rsidR="00256F79" w:rsidRDefault="00256F7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193138260"/>
            <w:r w:rsidR="00256F79">
              <w:t>Connector Definitions</w:t>
            </w:r>
            <w:bookmarkEnd w:id="13"/>
          </w:p>
          <w:p w:rsidR="00132707" w:rsidRDefault="00256F79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256F79" w:rsidP="000A7C6B">
            <w:pPr>
              <w:pStyle w:val="Heading1"/>
              <w:outlineLvl w:val="0"/>
            </w:pPr>
            <w:bookmarkStart w:id="14" w:name="_Toc193138261"/>
            <w:r>
              <w:t>Interaction Information</w:t>
            </w:r>
            <w:bookmarkEnd w:id="14"/>
          </w:p>
          <w:p w:rsidR="00104BD8" w:rsidRDefault="00256F79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256F79" w:rsidP="000A7C6B">
            <w:pPr>
              <w:pStyle w:val="Heading1"/>
              <w:outlineLvl w:val="0"/>
            </w:pPr>
            <w:bookmarkStart w:id="15" w:name="_Toc193138262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56F79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56F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56F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256F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256F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0.0212229 in</w:t>
                  </w:r>
                </w:p>
              </w:tc>
            </w:tr>
            <w:tr w:rsidR="00256F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0.00707422 in</w:t>
                  </w:r>
                </w:p>
              </w:tc>
            </w:tr>
            <w:tr w:rsidR="00256F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256F79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56F79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56F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12103</w:t>
                  </w:r>
                </w:p>
              </w:tc>
            </w:tr>
            <w:tr w:rsidR="00256F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7416</w:t>
                  </w:r>
                </w:p>
              </w:tc>
            </w:tr>
            <w:tr w:rsidR="00256F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23.119</w:t>
                  </w:r>
                </w:p>
              </w:tc>
            </w:tr>
            <w:tr w:rsidR="00256F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99.5</w:t>
                  </w:r>
                </w:p>
              </w:tc>
            </w:tr>
            <w:tr w:rsidR="00256F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0.027</w:t>
                  </w:r>
                </w:p>
              </w:tc>
            </w:tr>
            <w:tr w:rsidR="00256F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56F79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00:00:05</w:t>
                  </w:r>
                </w:p>
              </w:tc>
            </w:tr>
            <w:tr w:rsidR="00256F79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56F79" w:rsidRDefault="00256F7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256F79" w:rsidP="000A7C6B">
            <w:pPr>
              <w:pStyle w:val="Heading1"/>
              <w:outlineLvl w:val="0"/>
            </w:pPr>
            <w:bookmarkStart w:id="16" w:name="_Toc193138263"/>
            <w:r>
              <w:lastRenderedPageBreak/>
              <w:t>Sensor Details</w:t>
            </w:r>
            <w:bookmarkEnd w:id="16"/>
          </w:p>
          <w:p w:rsidR="002C53F9" w:rsidRPr="00F077CB" w:rsidRDefault="00256F79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256F79" w:rsidP="000A7C6B">
            <w:pPr>
              <w:pStyle w:val="Heading1"/>
              <w:outlineLvl w:val="0"/>
            </w:pPr>
            <w:bookmarkStart w:id="17" w:name="_Toc193138264"/>
            <w:r>
              <w:t>Resultant Forces</w:t>
            </w:r>
            <w:bookmarkEnd w:id="17"/>
          </w:p>
          <w:p w:rsidR="005F5B79" w:rsidRPr="000B04D4" w:rsidRDefault="00256F79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56F79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5.72605e-05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44.4855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-0.00140448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44.4855</w:t>
                  </w:r>
                </w:p>
              </w:tc>
            </w:tr>
          </w:tbl>
          <w:p w:rsidR="005F5B79" w:rsidRPr="000B04D4" w:rsidRDefault="00256F79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56F79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256F7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256F7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256F79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56F79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56F79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0.194534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-0.013104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-0.0632459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0.204976</w:t>
                  </w:r>
                </w:p>
              </w:tc>
            </w:tr>
          </w:tbl>
          <w:p w:rsidR="00C6072D" w:rsidRPr="000B04D4" w:rsidRDefault="00256F79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56F79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256F7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256F7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:rsidR="005F5B79" w:rsidRDefault="005F5B79" w:rsidP="000A7C6B"/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256F79" w:rsidRDefault="00256F79" w:rsidP="00256F79">
            <w:pPr>
              <w:pStyle w:val="Heading1"/>
            </w:pPr>
            <w:bookmarkStart w:id="21" w:name="_Toc193138265"/>
            <w:r>
              <w:t>Beams</w:t>
            </w:r>
            <w:bookmarkEnd w:id="21"/>
          </w:p>
          <w:p w:rsidR="00EC2432" w:rsidRDefault="00256F79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256F79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193138266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256F79" w:rsidTr="007D64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56F79" w:rsidTr="007D64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Pr="004D2956" w:rsidRDefault="00256F79" w:rsidP="00256F7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2.285e+05N/m^2</w:t>
                  </w:r>
                </w:p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8425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4.653e+08N/m^2</w:t>
                  </w:r>
                </w:p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7282</w:t>
                  </w:r>
                </w:p>
              </w:tc>
            </w:tr>
            <w:tr w:rsidR="00256F79" w:rsidTr="007D64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F79" w:rsidRDefault="00256F79" w:rsidP="00256F7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41185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11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F79" w:rsidRPr="004D2956" w:rsidRDefault="00256F79" w:rsidP="00256F7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Needle (1)-Static 1-Stress-Stress1</w:t>
                  </w:r>
                </w:p>
              </w:tc>
            </w:tr>
          </w:tbl>
          <w:p w:rsidR="00256F79" w:rsidRDefault="00256F7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256F79" w:rsidTr="007D64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56F79" w:rsidTr="007D64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Pr="004D2956" w:rsidRDefault="00256F79" w:rsidP="00256F7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7.847e-01mm</w:t>
                  </w:r>
                </w:p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255</w:t>
                  </w:r>
                </w:p>
              </w:tc>
            </w:tr>
            <w:tr w:rsidR="00256F79" w:rsidTr="007D64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F79" w:rsidRDefault="00256F79" w:rsidP="00256F7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411855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11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F79" w:rsidRPr="004D2956" w:rsidRDefault="00256F79" w:rsidP="00256F7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Needle (1)-Static 1-Displacement-Displacement1</w:t>
                  </w:r>
                </w:p>
              </w:tc>
            </w:tr>
          </w:tbl>
          <w:p w:rsidR="00256F79" w:rsidRDefault="00256F7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256F79" w:rsidTr="007D64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56F79" w:rsidRDefault="00256F79" w:rsidP="00256F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56F79" w:rsidTr="007D64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Pr="004D2956" w:rsidRDefault="00256F79" w:rsidP="00256F7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6.432e-05</w:t>
                  </w:r>
                </w:p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4358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56F79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9.637e-02</w:t>
                  </w:r>
                </w:p>
                <w:p w:rsidR="00256F79" w:rsidRPr="004D2956" w:rsidRDefault="00256F79" w:rsidP="00256F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5375</w:t>
                  </w:r>
                </w:p>
              </w:tc>
            </w:tr>
            <w:tr w:rsidR="00256F79" w:rsidTr="007D64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56F79" w:rsidRDefault="00256F79" w:rsidP="00256F7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41185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11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F79" w:rsidRPr="004D2956" w:rsidRDefault="00256F79" w:rsidP="00256F7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Needle (1)-Static 1-Strain-Strain1</w:t>
                  </w:r>
                </w:p>
              </w:tc>
            </w:tr>
          </w:tbl>
          <w:p w:rsidR="00256F79" w:rsidRPr="000B04D4" w:rsidRDefault="00256F79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256F79" w:rsidP="00256F79">
            <w:pPr>
              <w:pStyle w:val="Heading1"/>
            </w:pPr>
            <w:bookmarkStart w:id="26" w:name="_Toc193138267"/>
            <w:r>
              <w:t>Conclusion</w:t>
            </w:r>
            <w:bookmarkEnd w:id="26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256F79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F79" w:rsidRDefault="00256F79" w:rsidP="00F25CD7">
      <w:pPr>
        <w:spacing w:after="0" w:line="240" w:lineRule="auto"/>
      </w:pPr>
      <w:r>
        <w:separator/>
      </w:r>
    </w:p>
  </w:endnote>
  <w:endnote w:type="continuationSeparator" w:id="0">
    <w:p w:rsidR="00256F79" w:rsidRDefault="00256F79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256F79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256F79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Needle (1)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56F7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256F79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256F79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Needle (1)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56F7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F79" w:rsidRDefault="00256F79" w:rsidP="00F25CD7">
      <w:pPr>
        <w:spacing w:after="0" w:line="240" w:lineRule="auto"/>
      </w:pPr>
      <w:r>
        <w:separator/>
      </w:r>
    </w:p>
  </w:footnote>
  <w:footnote w:type="continuationSeparator" w:id="0">
    <w:p w:rsidR="00256F79" w:rsidRDefault="00256F79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79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56F79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6A08"/>
  <w15:docId w15:val="{F7953E24-0321-4EEA-89F6-057E0F03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4BC80-A592-4BEC-BE7E-3BE88DA3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Ashar Ahmed Javed</dc:creator>
  <cp:lastModifiedBy>Ashar Ahmed Javed</cp:lastModifiedBy>
  <cp:revision>1</cp:revision>
  <dcterms:created xsi:type="dcterms:W3CDTF">2025-03-17T16:09:00Z</dcterms:created>
  <dcterms:modified xsi:type="dcterms:W3CDTF">2025-03-17T16:10:00Z</dcterms:modified>
</cp:coreProperties>
</file>